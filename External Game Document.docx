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BE182F" w:rsidP="00BE182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Lazy Cat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BE182F" w:rsidP="00BE182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Run!!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BE182F" w:rsidP="00BE182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60800" behindDoc="0" locked="0" layoutInCell="1" allowOverlap="1" wp14:anchorId="0DEF0BFC" wp14:editId="26AB8B74">
                          <wp:simplePos x="0" y="0"/>
                          <wp:positionH relativeFrom="column">
                            <wp:posOffset>1779270</wp:posOffset>
                          </wp:positionH>
                          <wp:positionV relativeFrom="paragraph">
                            <wp:posOffset>-2505710</wp:posOffset>
                          </wp:positionV>
                          <wp:extent cx="2353310" cy="1590675"/>
                          <wp:effectExtent l="0" t="0" r="27940" b="28575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53310" cy="15906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Default="003E1D56" w:rsidP="003E1D56">
                                      <w:pPr>
                                        <w:jc w:val="center"/>
                                      </w:pPr>
                                    </w:p>
                                    <w:p w:rsidR="003E1D56" w:rsidRPr="003E1D56" w:rsidRDefault="0055367E" w:rsidP="003E1D5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pict>
                                          <v:shapetype id="_x0000_t75" coordsize="21600,21600" o:spt="75" o:preferrelative="t" path="m@4@5l@4@11@9@11@9@5xe" filled="f" stroked="f">
                                            <v:stroke joinstyle="miter"/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  <v:path o:extrusionok="f" gradientshapeok="t" o:connecttype="rect"/>
                                            <o:lock v:ext="edit" aspectratio="t"/>
                                          </v:shapetype>
                                          <v:shape id="_x0000_i1026" type="#_x0000_t75" style="width:96pt;height:1in">
                                            <v:imagedata r:id="rId12" o:title="cat with beer"/>
                                          </v:shape>
                                        </w:pic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0DEF0BFC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40.1pt;margin-top:-197.3pt;width:185.3pt;height:125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">
                          <v:textbo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  <w:p w:rsidR="003E1D56" w:rsidRPr="003E1D56" w:rsidRDefault="0055367E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pict>
                                    <v:shape id="_x0000_i1026" type="#_x0000_t75" style="width:96pt;height:1in">
                                      <v:imagedata r:id="rId12" o:title="cat with beer"/>
                                    </v:shape>
                                  </w:pic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Run Game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BE182F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#1.0.0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BE182F">
                  <w:t>2016 by Lazy Cat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BE182F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Waynell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BE182F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November 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8C6B2D" w:rsidRDefault="00BE182F" w:rsidP="00BE182F">
      <w:pPr>
        <w:rPr>
          <w:sz w:val="24"/>
          <w:szCs w:val="24"/>
        </w:rPr>
      </w:pPr>
      <w:r w:rsidRPr="00BE182F">
        <w:rPr>
          <w:sz w:val="24"/>
          <w:szCs w:val="24"/>
        </w:rPr>
        <w:t>https://github.com/WaynellLovell/Assignment3-Run-</w:t>
      </w:r>
      <w:r w:rsidR="009A4D42">
        <w:rPr>
          <w:sz w:val="24"/>
          <w:szCs w:val="24"/>
        </w:rPr>
        <w:br w:type="page"/>
      </w: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p w:rsidR="00686D09" w:rsidRDefault="00AD4AA9" w:rsidP="0007551F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Goal is to finish the maze before you flash light runs out</w:t>
      </w:r>
    </w:p>
    <w:p w:rsidR="0007551F" w:rsidRPr="008C6B2D" w:rsidRDefault="0007551F" w:rsidP="0007551F">
      <w:pPr>
        <w:pStyle w:val="ListParagraph"/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686D09" w:rsidRPr="0007551F" w:rsidRDefault="003E1D34" w:rsidP="0007551F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(Point of View)</w:t>
      </w:r>
    </w:p>
    <w:p w:rsidR="007C7BB2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686D09" w:rsidRDefault="007C7BB2" w:rsidP="007C7BB2">
      <w:pPr>
        <w:pStyle w:val="ListParagraph"/>
        <w:rPr>
          <w:i/>
          <w:sz w:val="24"/>
          <w:szCs w:val="24"/>
        </w:rPr>
      </w:pPr>
      <w:r w:rsidRPr="007C7BB2">
        <w:rPr>
          <w:i/>
          <w:sz w:val="24"/>
          <w:szCs w:val="24"/>
        </w:rPr>
        <w:t>Wasd keys, space to jump and shift to run</w:t>
      </w:r>
    </w:p>
    <w:p w:rsidR="0007551F" w:rsidRPr="007C7BB2" w:rsidRDefault="0007551F" w:rsidP="007C7BB2">
      <w:pPr>
        <w:pStyle w:val="ListParagraph"/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Pr="00BF4089" w:rsidRDefault="0007551F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Game has Pause feature no saving;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07551F" w:rsidRPr="0007551F" w:rsidRDefault="0007551F" w:rsidP="0007551F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w:drawing>
          <wp:inline distT="0" distB="0" distL="0" distR="0">
            <wp:extent cx="5943600" cy="530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 Game Pla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Menu and Screen Descriptions</w:t>
      </w:r>
    </w:p>
    <w:p w:rsidR="0007551F" w:rsidRPr="0007551F" w:rsidRDefault="0007551F" w:rsidP="0007551F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w:drawing>
          <wp:inline distT="0" distB="0" distL="0" distR="0">
            <wp:extent cx="5943600" cy="4438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 Game Menu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89" w:rsidRPr="008C6B2D" w:rsidRDefault="00BF4089" w:rsidP="00686D09">
      <w:pPr>
        <w:rPr>
          <w:b/>
          <w:sz w:val="24"/>
          <w:szCs w:val="24"/>
        </w:rPr>
      </w:pP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:rsidR="00686D09" w:rsidRDefault="0007551F" w:rsidP="0007551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game world is a maze.</w:t>
      </w:r>
    </w:p>
    <w:p w:rsidR="0007551F" w:rsidRPr="0007551F" w:rsidRDefault="0007551F" w:rsidP="0007551F">
      <w:pPr>
        <w:pStyle w:val="ListParagraph"/>
        <w:rPr>
          <w:i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07551F" w:rsidRDefault="0007551F" w:rsidP="0007551F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Player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Non-player Characters</w:t>
      </w:r>
    </w:p>
    <w:p w:rsidR="00686D09" w:rsidRPr="0007551F" w:rsidRDefault="0007551F" w:rsidP="0007551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They are ghost they bom up and down, send player back to start or turning off their flash light.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686D09" w:rsidRPr="0007551F" w:rsidRDefault="0007551F" w:rsidP="0007551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Ghost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Default="0007551F" w:rsidP="0007551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Batteries for flash flight.</w:t>
      </w:r>
    </w:p>
    <w:p w:rsidR="0007551F" w:rsidRPr="0007551F" w:rsidRDefault="0007551F" w:rsidP="0007551F">
      <w:pPr>
        <w:pStyle w:val="ListParagraph"/>
        <w:rPr>
          <w:i/>
          <w:sz w:val="24"/>
          <w:szCs w:val="24"/>
        </w:rPr>
      </w:pPr>
      <w:bookmarkStart w:id="0" w:name="_GoBack"/>
      <w:bookmarkEnd w:id="0"/>
    </w:p>
    <w:p w:rsidR="00686D09" w:rsidRDefault="009F6693" w:rsidP="00D0046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Script</w:t>
      </w:r>
    </w:p>
    <w:p w:rsidR="00D00465" w:rsidRDefault="00D00465" w:rsidP="00D004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BatteryController</w:t>
      </w:r>
    </w:p>
    <w:p w:rsidR="00D00465" w:rsidRDefault="00D00465" w:rsidP="00D004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Clock_Controller</w:t>
      </w:r>
    </w:p>
    <w:p w:rsidR="00D00465" w:rsidRDefault="00D00465" w:rsidP="00D004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GameController</w:t>
      </w:r>
    </w:p>
    <w:p w:rsidR="00D00465" w:rsidRDefault="00D00465" w:rsidP="00D004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MainMenuScript</w:t>
      </w:r>
    </w:p>
    <w:p w:rsidR="00D00465" w:rsidRDefault="00D00465" w:rsidP="00D004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Player_Won_Controller</w:t>
      </w:r>
    </w:p>
    <w:p w:rsidR="00D00465" w:rsidRPr="00D00465" w:rsidRDefault="00D00465" w:rsidP="00D004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Some Edits to the FirstPersonController</w:t>
      </w: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D00465" w:rsidRDefault="0007551F" w:rsidP="00D00465">
      <w:pPr>
        <w:ind w:left="360"/>
        <w:rPr>
          <w:sz w:val="24"/>
          <w:szCs w:val="24"/>
        </w:rPr>
      </w:pPr>
      <w:r w:rsidRPr="0007551F">
        <w:rPr>
          <w:sz w:val="24"/>
          <w:szCs w:val="24"/>
        </w:rPr>
        <w:t>Time it takes to finish the maze.</w:t>
      </w: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Default="00D00465" w:rsidP="005C2F0F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Evil_laugh</w:t>
      </w:r>
    </w:p>
    <w:p w:rsidR="00D00465" w:rsidRDefault="00D00465" w:rsidP="005C2F0F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FlashLightGoesOut</w:t>
      </w:r>
    </w:p>
    <w:p w:rsidR="00D00465" w:rsidRDefault="00D00465" w:rsidP="005C2F0F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GamePlaySound</w:t>
      </w:r>
    </w:p>
    <w:p w:rsidR="005C2F0F" w:rsidRPr="00D00465" w:rsidRDefault="00D00465" w:rsidP="00D00465">
      <w:pPr>
        <w:pStyle w:val="ListParagraph"/>
        <w:spacing w:after="0"/>
        <w:rPr>
          <w:b/>
          <w:sz w:val="24"/>
          <w:szCs w:val="24"/>
        </w:rPr>
      </w:pPr>
      <w:r>
        <w:rPr>
          <w:i/>
          <w:sz w:val="24"/>
          <w:szCs w:val="24"/>
        </w:rPr>
        <w:t>MainMenuSound</w:t>
      </w:r>
    </w:p>
    <w:sectPr w:rsidR="005C2F0F" w:rsidRPr="00D00465" w:rsidSect="008E601F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67E" w:rsidRDefault="0055367E" w:rsidP="00C152DC">
      <w:pPr>
        <w:spacing w:after="0" w:line="240" w:lineRule="auto"/>
      </w:pPr>
      <w:r>
        <w:separator/>
      </w:r>
    </w:p>
  </w:endnote>
  <w:endnote w:type="continuationSeparator" w:id="0">
    <w:p w:rsidR="0055367E" w:rsidRDefault="0055367E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07551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1</w:t>
    </w:r>
    <w:r w:rsidR="00AA765B" w:rsidRPr="00AA765B">
      <w:rPr>
        <w:rFonts w:asciiTheme="majorHAnsi" w:hAnsiTheme="majorHAnsi"/>
        <w:b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00465" w:rsidRPr="00D00465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55367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00465" w:rsidRPr="00D00465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67E" w:rsidRDefault="0055367E" w:rsidP="00C152DC">
      <w:pPr>
        <w:spacing w:after="0" w:line="240" w:lineRule="auto"/>
      </w:pPr>
      <w:r>
        <w:separator/>
      </w:r>
    </w:p>
  </w:footnote>
  <w:footnote w:type="continuationSeparator" w:id="0">
    <w:p w:rsidR="0055367E" w:rsidRDefault="0055367E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E182F">
                <w:rPr>
                  <w:b/>
                  <w:bCs/>
                  <w:caps/>
                  <w:sz w:val="24"/>
                  <w:szCs w:val="24"/>
                </w:rPr>
                <w:t>Run!!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E182F">
                <w:rPr>
                  <w:b/>
                  <w:bCs/>
                  <w:caps/>
                  <w:sz w:val="24"/>
                  <w:szCs w:val="24"/>
                </w:rPr>
                <w:t>Run!!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7551F"/>
    <w:rsid w:val="00080D8D"/>
    <w:rsid w:val="003E1D34"/>
    <w:rsid w:val="003E1D56"/>
    <w:rsid w:val="00420F46"/>
    <w:rsid w:val="0052734F"/>
    <w:rsid w:val="0055367E"/>
    <w:rsid w:val="005C2F0F"/>
    <w:rsid w:val="00686D09"/>
    <w:rsid w:val="00691022"/>
    <w:rsid w:val="00744BAC"/>
    <w:rsid w:val="007C7BB2"/>
    <w:rsid w:val="007D2A8E"/>
    <w:rsid w:val="008C6B2D"/>
    <w:rsid w:val="008E601F"/>
    <w:rsid w:val="008F3C94"/>
    <w:rsid w:val="00953C99"/>
    <w:rsid w:val="00996533"/>
    <w:rsid w:val="009A4D42"/>
    <w:rsid w:val="009F6693"/>
    <w:rsid w:val="00AA765B"/>
    <w:rsid w:val="00AD223E"/>
    <w:rsid w:val="00AD4AA9"/>
    <w:rsid w:val="00AF451F"/>
    <w:rsid w:val="00BE182F"/>
    <w:rsid w:val="00BF4089"/>
    <w:rsid w:val="00C152DC"/>
    <w:rsid w:val="00D00465"/>
    <w:rsid w:val="00D668E0"/>
    <w:rsid w:val="00D82416"/>
    <w:rsid w:val="00EB6F93"/>
    <w:rsid w:val="00F35C9E"/>
    <w:rsid w:val="00F362D0"/>
    <w:rsid w:val="00F5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836BC"/>
  <w15:docId w15:val="{2A1ACB6B-EDFA-4939-93EC-C8B76C15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9ADF11DB-014A-4F4C-91A0-0DC407126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110</TotalTime>
  <Pages>6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Lazy Cat Games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Run!!</dc:title>
  <dc:subject>Run Game</dc:subject>
  <dc:creator>Waynell</dc:creator>
  <cp:lastModifiedBy>Waynell Lovell</cp:lastModifiedBy>
  <cp:revision>10</cp:revision>
  <dcterms:created xsi:type="dcterms:W3CDTF">2011-07-15T01:03:00Z</dcterms:created>
  <dcterms:modified xsi:type="dcterms:W3CDTF">2016-11-14T21:02:00Z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